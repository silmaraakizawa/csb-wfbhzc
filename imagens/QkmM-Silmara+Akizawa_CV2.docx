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D857" w14:textId="447A9B90" w:rsidR="00816216" w:rsidRPr="00BC2D5A" w:rsidRDefault="00DA49F5" w:rsidP="00BC4A88">
      <w:pPr>
        <w:pStyle w:val="Ttulo"/>
        <w:jc w:val="center"/>
        <w:rPr>
          <w:rFonts w:ascii="Arial" w:hAnsi="Arial" w:cs="Arial"/>
          <w:b/>
          <w:bCs/>
          <w:sz w:val="48"/>
          <w:szCs w:val="48"/>
        </w:rPr>
      </w:pPr>
      <w:r w:rsidRPr="00BC2D5A">
        <w:rPr>
          <w:rFonts w:ascii="Arial" w:hAnsi="Arial" w:cs="Arial"/>
          <w:b/>
          <w:bCs/>
          <w:sz w:val="48"/>
          <w:szCs w:val="48"/>
        </w:rPr>
        <w:t>SILMARA AKIZAWA</w:t>
      </w:r>
    </w:p>
    <w:p w14:paraId="697A9139" w14:textId="7E0D502D" w:rsidR="00EC0AF5" w:rsidRPr="002C508C" w:rsidRDefault="00EC0AF5" w:rsidP="00BC4A88">
      <w:pPr>
        <w:jc w:val="center"/>
        <w:rPr>
          <w:rFonts w:ascii="Arial" w:hAnsi="Arial" w:cs="Arial"/>
        </w:rPr>
      </w:pPr>
      <w:r w:rsidRPr="002C508C">
        <w:rPr>
          <w:rFonts w:ascii="Arial" w:hAnsi="Arial" w:cs="Arial"/>
        </w:rPr>
        <w:t>Zona Sul -  São Paulo</w:t>
      </w:r>
      <w:r w:rsidR="00141A4C" w:rsidRPr="002C508C">
        <w:rPr>
          <w:rFonts w:ascii="Arial" w:hAnsi="Arial" w:cs="Arial"/>
          <w:lang w:val="pt-BR" w:bidi="pt-BR"/>
        </w:rPr>
        <w:t> | </w:t>
      </w:r>
      <w:r w:rsidRPr="002C508C">
        <w:rPr>
          <w:rFonts w:ascii="Arial" w:hAnsi="Arial" w:cs="Arial"/>
          <w:lang w:val="pt-BR" w:bidi="pt-BR"/>
        </w:rPr>
        <w:t xml:space="preserve">Tel. Fixo: (11) 2264-1447 | Celular: </w:t>
      </w:r>
      <w:r w:rsidRPr="002C508C">
        <w:rPr>
          <w:rFonts w:ascii="Arial" w:hAnsi="Arial" w:cs="Arial"/>
        </w:rPr>
        <w:t>(11) 98158-9878</w:t>
      </w:r>
    </w:p>
    <w:p w14:paraId="795B0CDA" w14:textId="77777777" w:rsidR="00E34437" w:rsidRDefault="00000000" w:rsidP="00E34437">
      <w:pPr>
        <w:spacing w:line="360" w:lineRule="auto"/>
        <w:jc w:val="center"/>
        <w:rPr>
          <w:rFonts w:ascii="Arial" w:hAnsi="Arial" w:cs="Arial"/>
        </w:rPr>
      </w:pPr>
      <w:hyperlink r:id="rId8" w:history="1">
        <w:r w:rsidR="00EC0AF5" w:rsidRPr="002C508C">
          <w:rPr>
            <w:rStyle w:val="Hyperlink"/>
            <w:rFonts w:ascii="Arial" w:hAnsi="Arial" w:cs="Arial"/>
          </w:rPr>
          <w:t>silmaraakizawa@gmail.com</w:t>
        </w:r>
      </w:hyperlink>
      <w:r w:rsidR="00EC0AF5" w:rsidRPr="002C508C">
        <w:rPr>
          <w:rFonts w:ascii="Arial" w:hAnsi="Arial" w:cs="Arial"/>
        </w:rPr>
        <w:t xml:space="preserve"> | </w:t>
      </w:r>
      <w:hyperlink r:id="rId9" w:history="1">
        <w:r w:rsidR="00EC0AF5" w:rsidRPr="002C508C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www.linkedin.com/in/silmara-akizawa-</w:t>
        </w:r>
      </w:hyperlink>
    </w:p>
    <w:p w14:paraId="065EF73D" w14:textId="77777777" w:rsidR="00E34437" w:rsidRDefault="00EC0AF5" w:rsidP="00E34437">
      <w:pPr>
        <w:spacing w:line="360" w:lineRule="auto"/>
        <w:jc w:val="center"/>
        <w:rPr>
          <w:rFonts w:ascii="Arial" w:hAnsi="Arial" w:cs="Arial"/>
        </w:rPr>
      </w:pPr>
      <w:r w:rsidRPr="00DA49F5">
        <w:rPr>
          <w:rFonts w:ascii="Arial" w:hAnsi="Arial" w:cs="Arial"/>
          <w:b/>
          <w:bCs/>
          <w:color w:val="2A7B88" w:themeColor="accent1" w:themeShade="BF"/>
          <w:sz w:val="32"/>
          <w:szCs w:val="32"/>
        </w:rPr>
        <w:t>ANÁLISE DE DADOS | CIÊNCIA DE DADOS</w:t>
      </w:r>
    </w:p>
    <w:p w14:paraId="6353C351" w14:textId="14DCD224" w:rsidR="006270A9" w:rsidRDefault="00EC0AF5" w:rsidP="004C21EC">
      <w:pPr>
        <w:spacing w:line="360" w:lineRule="auto"/>
        <w:rPr>
          <w:rFonts w:ascii="Arial" w:hAnsi="Arial" w:cs="Arial"/>
          <w:b/>
          <w:bCs/>
          <w:color w:val="2A7B88" w:themeColor="accent1" w:themeShade="BF"/>
          <w:sz w:val="28"/>
          <w:szCs w:val="28"/>
        </w:rPr>
      </w:pPr>
      <w:r w:rsidRPr="00DA49F5">
        <w:rPr>
          <w:rFonts w:ascii="Arial" w:hAnsi="Arial" w:cs="Arial"/>
          <w:b/>
          <w:bCs/>
          <w:color w:val="2A7B88" w:themeColor="accent1" w:themeShade="BF"/>
          <w:sz w:val="28"/>
          <w:szCs w:val="28"/>
        </w:rPr>
        <w:t>RESUMO</w:t>
      </w:r>
    </w:p>
    <w:p w14:paraId="73A399A5" w14:textId="664A5729" w:rsidR="00B40488" w:rsidRDefault="00DF6407" w:rsidP="00DA7ED5">
      <w:pPr>
        <w:pStyle w:val="Commarcadores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Profissional com 5 anos de experiência em </w:t>
      </w:r>
      <w:r w:rsidR="00B40488">
        <w:rPr>
          <w:rFonts w:ascii="Arial" w:hAnsi="Arial" w:cs="Arial"/>
        </w:rPr>
        <w:t>Gestão de Problemas.</w:t>
      </w:r>
    </w:p>
    <w:p w14:paraId="4156A3F5" w14:textId="60EB7229" w:rsidR="00213953" w:rsidRDefault="00213953" w:rsidP="00DA7ED5">
      <w:pPr>
        <w:pStyle w:val="Commarcadores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6976F7">
        <w:rPr>
          <w:rFonts w:ascii="Arial" w:hAnsi="Arial" w:cs="Arial"/>
        </w:rPr>
        <w:t xml:space="preserve">ólidos conhecimentos </w:t>
      </w:r>
      <w:r>
        <w:rPr>
          <w:rFonts w:ascii="Arial" w:hAnsi="Arial" w:cs="Arial"/>
        </w:rPr>
        <w:t xml:space="preserve">em </w:t>
      </w:r>
      <w:r w:rsidRPr="006976F7">
        <w:rPr>
          <w:rFonts w:ascii="Arial" w:hAnsi="Arial" w:cs="Arial"/>
        </w:rPr>
        <w:t xml:space="preserve">análise </w:t>
      </w:r>
      <w:r w:rsidR="00B40488">
        <w:rPr>
          <w:rFonts w:ascii="Arial" w:hAnsi="Arial" w:cs="Arial"/>
        </w:rPr>
        <w:t>de dados e</w:t>
      </w:r>
      <w:r w:rsidRPr="006976F7">
        <w:rPr>
          <w:rFonts w:ascii="Arial" w:hAnsi="Arial" w:cs="Arial"/>
        </w:rPr>
        <w:t xml:space="preserve"> causa raiz d</w:t>
      </w:r>
      <w:r w:rsidR="00B40488">
        <w:rPr>
          <w:rFonts w:ascii="Arial" w:hAnsi="Arial" w:cs="Arial"/>
        </w:rPr>
        <w:t>e</w:t>
      </w:r>
      <w:r w:rsidRPr="006976F7">
        <w:rPr>
          <w:rFonts w:ascii="Arial" w:hAnsi="Arial" w:cs="Arial"/>
        </w:rPr>
        <w:t xml:space="preserve"> incidentes críticos</w:t>
      </w:r>
      <w:r w:rsidR="00DA7ED5">
        <w:rPr>
          <w:rFonts w:ascii="Arial" w:hAnsi="Arial" w:cs="Arial"/>
        </w:rPr>
        <w:t>.</w:t>
      </w:r>
    </w:p>
    <w:p w14:paraId="6E325702" w14:textId="1D0C2E94" w:rsidR="00213953" w:rsidRDefault="00213953" w:rsidP="00DA7ED5">
      <w:pPr>
        <w:pStyle w:val="Commarcadores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6976F7">
        <w:rPr>
          <w:rFonts w:ascii="Arial" w:hAnsi="Arial" w:cs="Arial"/>
        </w:rPr>
        <w:t xml:space="preserve">ontrole de indicadores </w:t>
      </w:r>
      <w:r w:rsidR="0020471B">
        <w:rPr>
          <w:rFonts w:ascii="Arial" w:hAnsi="Arial" w:cs="Arial"/>
        </w:rPr>
        <w:t xml:space="preserve">e </w:t>
      </w:r>
      <w:r w:rsidRPr="006976F7">
        <w:rPr>
          <w:rFonts w:ascii="Arial" w:hAnsi="Arial" w:cs="Arial"/>
        </w:rPr>
        <w:t>SLAs (Acordo de Nível de Serviço).</w:t>
      </w:r>
    </w:p>
    <w:p w14:paraId="77639810" w14:textId="2D15351E" w:rsidR="0020471B" w:rsidRPr="006976F7" w:rsidRDefault="0020471B" w:rsidP="00DA7ED5">
      <w:pPr>
        <w:pStyle w:val="Commarcadores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Criação de dashboards de Indicadores.</w:t>
      </w:r>
    </w:p>
    <w:p w14:paraId="611A3A40" w14:textId="102342EA" w:rsidR="00213953" w:rsidRDefault="00213953" w:rsidP="00DA7ED5">
      <w:pPr>
        <w:pStyle w:val="Commarcadores"/>
        <w:spacing w:line="360" w:lineRule="auto"/>
        <w:rPr>
          <w:rFonts w:ascii="Arial" w:hAnsi="Arial" w:cs="Arial"/>
        </w:rPr>
      </w:pPr>
      <w:r w:rsidRPr="00213953">
        <w:rPr>
          <w:rFonts w:ascii="Arial" w:hAnsi="Arial" w:cs="Arial"/>
        </w:rPr>
        <w:t>Experiência</w:t>
      </w:r>
      <w:r w:rsidR="007C25F5">
        <w:rPr>
          <w:rFonts w:ascii="Arial" w:hAnsi="Arial" w:cs="Arial"/>
        </w:rPr>
        <w:t xml:space="preserve"> de 12 anos</w:t>
      </w:r>
      <w:r w:rsidRPr="00213953">
        <w:rPr>
          <w:rFonts w:ascii="Arial" w:hAnsi="Arial" w:cs="Arial"/>
        </w:rPr>
        <w:t xml:space="preserve"> em atendimento ao cliente na área de transporte aéreo como Comissária de Voo.</w:t>
      </w:r>
    </w:p>
    <w:p w14:paraId="7C8E8AE1" w14:textId="07D444AC" w:rsidR="00B3050E" w:rsidRPr="00213953" w:rsidRDefault="00411B5C" w:rsidP="00DA7ED5">
      <w:pPr>
        <w:pStyle w:val="Commarcadores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Líder de equipe.</w:t>
      </w:r>
    </w:p>
    <w:p w14:paraId="3F0368A1" w14:textId="3B7DEE91" w:rsidR="002C508C" w:rsidRPr="006976F7" w:rsidRDefault="002C508C" w:rsidP="00DA7ED5">
      <w:pPr>
        <w:pStyle w:val="Commarcadores"/>
        <w:numPr>
          <w:ilvl w:val="0"/>
          <w:numId w:val="0"/>
        </w:numPr>
        <w:spacing w:line="360" w:lineRule="auto"/>
        <w:rPr>
          <w:rFonts w:ascii="Arial" w:hAnsi="Arial" w:cs="Arial"/>
        </w:rPr>
      </w:pPr>
      <w:r w:rsidRPr="006976F7">
        <w:rPr>
          <w:rFonts w:ascii="Arial" w:hAnsi="Arial" w:cs="Arial"/>
        </w:rPr>
        <w:t>No momento estou em transição de carreira para área de Análise/Ciência de Dados.</w:t>
      </w:r>
    </w:p>
    <w:p w14:paraId="08862D5E" w14:textId="5D59E8C6" w:rsidR="006270A9" w:rsidRDefault="00D50EB7" w:rsidP="00134F63">
      <w:pPr>
        <w:pStyle w:val="Ttulo1"/>
        <w:tabs>
          <w:tab w:val="left" w:pos="2077"/>
        </w:tabs>
        <w:spacing w:line="360" w:lineRule="auto"/>
        <w:rPr>
          <w:rFonts w:ascii="Arial" w:hAnsi="Arial" w:cs="Arial"/>
        </w:rPr>
      </w:pPr>
      <w:r w:rsidRPr="00D50EB7">
        <w:rPr>
          <w:rFonts w:ascii="Arial" w:hAnsi="Arial" w:cs="Arial"/>
        </w:rPr>
        <w:t>EXPERIÊNCIA</w:t>
      </w:r>
    </w:p>
    <w:p w14:paraId="144A2938" w14:textId="1EAEC4D3" w:rsidR="00817C45" w:rsidRDefault="002C508C" w:rsidP="00134F63">
      <w:pPr>
        <w:pStyle w:val="Ttulo2"/>
        <w:spacing w:line="360" w:lineRule="auto"/>
        <w:rPr>
          <w:rFonts w:ascii="Arial" w:hAnsi="Arial" w:cs="Arial"/>
          <w:lang w:val="pt-BR" w:bidi="pt-BR"/>
        </w:rPr>
      </w:pPr>
      <w:r w:rsidRPr="00E53DF5">
        <w:rPr>
          <w:rFonts w:ascii="Arial" w:hAnsi="Arial" w:cs="Arial"/>
        </w:rPr>
        <w:t>Claro s/a</w:t>
      </w:r>
      <w:r w:rsidR="009D5933" w:rsidRPr="00E53DF5">
        <w:rPr>
          <w:rFonts w:ascii="Arial" w:hAnsi="Arial" w:cs="Arial"/>
          <w:lang w:val="pt-BR" w:bidi="pt-BR"/>
        </w:rPr>
        <w:t> </w:t>
      </w:r>
      <w:r w:rsidRPr="00E53DF5">
        <w:rPr>
          <w:rFonts w:ascii="Arial" w:hAnsi="Arial" w:cs="Arial"/>
          <w:lang w:val="pt-BR" w:bidi="pt-BR"/>
        </w:rPr>
        <w:t>– São Paulo</w:t>
      </w:r>
      <w:r w:rsidR="00142479">
        <w:rPr>
          <w:rFonts w:ascii="Arial" w:hAnsi="Arial" w:cs="Arial"/>
          <w:lang w:val="pt-BR" w:bidi="pt-BR"/>
        </w:rPr>
        <w:t xml:space="preserve"> </w:t>
      </w:r>
      <w:r w:rsidRPr="00E53DF5">
        <w:rPr>
          <w:rFonts w:ascii="Arial" w:hAnsi="Arial" w:cs="Arial"/>
          <w:lang w:val="pt-BR" w:bidi="pt-BR"/>
        </w:rPr>
        <w:t xml:space="preserve"> </w:t>
      </w:r>
      <w:r w:rsidR="009D5933" w:rsidRPr="00E53DF5">
        <w:rPr>
          <w:rFonts w:ascii="Arial" w:hAnsi="Arial" w:cs="Arial"/>
          <w:lang w:val="pt-BR" w:bidi="pt-BR"/>
        </w:rPr>
        <w:t>| </w:t>
      </w:r>
      <w:r w:rsidR="000D37CA">
        <w:rPr>
          <w:rFonts w:ascii="Arial" w:hAnsi="Arial" w:cs="Arial"/>
          <w:lang w:val="pt-BR" w:bidi="pt-BR"/>
        </w:rPr>
        <w:t>2012 – 2017</w:t>
      </w:r>
    </w:p>
    <w:p w14:paraId="0D1D23B5" w14:textId="7C1BFCBE" w:rsidR="00753D2D" w:rsidRPr="00753D2D" w:rsidRDefault="002C508C" w:rsidP="00134F63">
      <w:pPr>
        <w:pStyle w:val="Ttulo2"/>
        <w:spacing w:line="360" w:lineRule="auto"/>
        <w:rPr>
          <w:rFonts w:ascii="Arial" w:hAnsi="Arial" w:cs="Arial"/>
        </w:rPr>
      </w:pPr>
      <w:r w:rsidRPr="00E53DF5">
        <w:rPr>
          <w:rFonts w:ascii="Arial" w:hAnsi="Arial" w:cs="Arial"/>
        </w:rPr>
        <w:t>Consultora de tI</w:t>
      </w:r>
      <w:r w:rsidR="009D5933" w:rsidRPr="00E53DF5">
        <w:rPr>
          <w:rFonts w:ascii="Arial" w:hAnsi="Arial" w:cs="Arial"/>
          <w:lang w:val="pt-BR" w:bidi="pt-BR"/>
        </w:rPr>
        <w:t> </w:t>
      </w:r>
    </w:p>
    <w:p w14:paraId="40C3EBBF" w14:textId="4879F9E4" w:rsidR="006270A9" w:rsidRPr="006976F7" w:rsidRDefault="00C76718" w:rsidP="00892C0E">
      <w:pPr>
        <w:pStyle w:val="Commarcadores"/>
        <w:spacing w:line="360" w:lineRule="auto"/>
        <w:rPr>
          <w:rFonts w:ascii="Arial" w:hAnsi="Arial" w:cs="Arial"/>
        </w:rPr>
      </w:pPr>
      <w:r w:rsidRPr="006976F7">
        <w:rPr>
          <w:rFonts w:ascii="Arial" w:hAnsi="Arial" w:cs="Arial"/>
        </w:rPr>
        <w:t>A</w:t>
      </w:r>
      <w:r w:rsidR="002C508C" w:rsidRPr="006976F7">
        <w:rPr>
          <w:rFonts w:ascii="Arial" w:hAnsi="Arial" w:cs="Arial"/>
        </w:rPr>
        <w:t xml:space="preserve">nálise de dados e causa raiz de </w:t>
      </w:r>
      <w:r w:rsidR="00745FDE" w:rsidRPr="006976F7">
        <w:rPr>
          <w:rFonts w:ascii="Arial" w:hAnsi="Arial" w:cs="Arial"/>
        </w:rPr>
        <w:t>incidente</w:t>
      </w:r>
      <w:r w:rsidR="002263BF" w:rsidRPr="006976F7">
        <w:rPr>
          <w:rFonts w:ascii="Arial" w:hAnsi="Arial" w:cs="Arial"/>
        </w:rPr>
        <w:t>s</w:t>
      </w:r>
      <w:r w:rsidR="00745FDE" w:rsidRPr="006976F7">
        <w:rPr>
          <w:rFonts w:ascii="Arial" w:hAnsi="Arial" w:cs="Arial"/>
        </w:rPr>
        <w:t xml:space="preserve"> </w:t>
      </w:r>
      <w:r w:rsidR="00344892" w:rsidRPr="006976F7">
        <w:rPr>
          <w:rFonts w:ascii="Arial" w:hAnsi="Arial" w:cs="Arial"/>
        </w:rPr>
        <w:t>e</w:t>
      </w:r>
      <w:r w:rsidR="002263BF" w:rsidRPr="006976F7">
        <w:rPr>
          <w:rFonts w:ascii="Arial" w:hAnsi="Arial" w:cs="Arial"/>
        </w:rPr>
        <w:t xml:space="preserve"> </w:t>
      </w:r>
      <w:r w:rsidR="002C508C" w:rsidRPr="006976F7">
        <w:rPr>
          <w:rFonts w:ascii="Arial" w:hAnsi="Arial" w:cs="Arial"/>
        </w:rPr>
        <w:t>Gestão de Problema</w:t>
      </w:r>
      <w:r w:rsidR="0058507C" w:rsidRPr="006976F7">
        <w:rPr>
          <w:rFonts w:ascii="Arial" w:hAnsi="Arial" w:cs="Arial"/>
        </w:rPr>
        <w:t>s de TI.</w:t>
      </w:r>
    </w:p>
    <w:p w14:paraId="1609F054" w14:textId="77777777" w:rsidR="00F30BBF" w:rsidRPr="006976F7" w:rsidRDefault="00C76718" w:rsidP="00892C0E">
      <w:pPr>
        <w:pStyle w:val="Commarcadores"/>
        <w:spacing w:line="360" w:lineRule="auto"/>
        <w:rPr>
          <w:rFonts w:ascii="Arial" w:hAnsi="Arial" w:cs="Arial"/>
        </w:rPr>
      </w:pPr>
      <w:r w:rsidRPr="006976F7">
        <w:rPr>
          <w:rFonts w:ascii="Arial" w:hAnsi="Arial" w:cs="Arial"/>
        </w:rPr>
        <w:t>R</w:t>
      </w:r>
      <w:r w:rsidR="002C508C" w:rsidRPr="006976F7">
        <w:rPr>
          <w:rFonts w:ascii="Arial" w:hAnsi="Arial" w:cs="Arial"/>
        </w:rPr>
        <w:t>euniões com equipes de incidentes, sistemas e fornecedores</w:t>
      </w:r>
    </w:p>
    <w:p w14:paraId="556EE97F" w14:textId="6AD9588D" w:rsidR="00C76718" w:rsidRPr="006976F7" w:rsidRDefault="00F30BBF" w:rsidP="00892C0E">
      <w:pPr>
        <w:pStyle w:val="Commarcadores"/>
        <w:spacing w:line="360" w:lineRule="auto"/>
        <w:rPr>
          <w:rFonts w:ascii="Arial" w:hAnsi="Arial" w:cs="Arial"/>
        </w:rPr>
      </w:pPr>
      <w:r w:rsidRPr="006976F7">
        <w:rPr>
          <w:rFonts w:ascii="Arial" w:hAnsi="Arial" w:cs="Arial"/>
        </w:rPr>
        <w:t>C</w:t>
      </w:r>
      <w:r w:rsidR="002C508C" w:rsidRPr="006976F7">
        <w:rPr>
          <w:rFonts w:ascii="Arial" w:hAnsi="Arial" w:cs="Arial"/>
        </w:rPr>
        <w:t>ontrole de Indicadores, SLAs (Acordo de Nível de Serviço)</w:t>
      </w:r>
      <w:r w:rsidR="00C76718" w:rsidRPr="006976F7">
        <w:rPr>
          <w:rFonts w:ascii="Arial" w:hAnsi="Arial" w:cs="Arial"/>
        </w:rPr>
        <w:t>.</w:t>
      </w:r>
    </w:p>
    <w:p w14:paraId="611A3C58" w14:textId="012F7500" w:rsidR="002C508C" w:rsidRPr="006976F7" w:rsidRDefault="00C76718" w:rsidP="00892C0E">
      <w:pPr>
        <w:pStyle w:val="Commarcadores"/>
        <w:spacing w:line="360" w:lineRule="auto"/>
        <w:rPr>
          <w:rFonts w:ascii="Arial" w:hAnsi="Arial" w:cs="Arial"/>
        </w:rPr>
      </w:pPr>
      <w:r w:rsidRPr="006976F7">
        <w:rPr>
          <w:rFonts w:ascii="Arial" w:hAnsi="Arial" w:cs="Arial"/>
        </w:rPr>
        <w:t>C</w:t>
      </w:r>
      <w:r w:rsidR="002C508C" w:rsidRPr="006976F7">
        <w:rPr>
          <w:rFonts w:ascii="Arial" w:hAnsi="Arial" w:cs="Arial"/>
        </w:rPr>
        <w:t>riação de dashboards.</w:t>
      </w:r>
    </w:p>
    <w:p w14:paraId="734E88C2" w14:textId="0B78696D" w:rsidR="002C508C" w:rsidRPr="006976F7" w:rsidRDefault="00E53DF5" w:rsidP="00892C0E">
      <w:pPr>
        <w:pStyle w:val="Commarcadores"/>
        <w:spacing w:line="360" w:lineRule="auto"/>
        <w:rPr>
          <w:rFonts w:ascii="Arial" w:hAnsi="Arial" w:cs="Arial"/>
        </w:rPr>
      </w:pPr>
      <w:r w:rsidRPr="006976F7">
        <w:rPr>
          <w:rFonts w:ascii="Arial" w:hAnsi="Arial" w:cs="Arial"/>
        </w:rPr>
        <w:t>Melhor</w:t>
      </w:r>
      <w:r w:rsidR="00F30BBF" w:rsidRPr="006976F7">
        <w:rPr>
          <w:rFonts w:ascii="Arial" w:hAnsi="Arial" w:cs="Arial"/>
        </w:rPr>
        <w:t>a na</w:t>
      </w:r>
      <w:r w:rsidR="002C508C" w:rsidRPr="006976F7">
        <w:rPr>
          <w:rFonts w:ascii="Arial" w:hAnsi="Arial" w:cs="Arial"/>
        </w:rPr>
        <w:t xml:space="preserve"> assertividade na resolução e conclusão das RCAs (Análise de Causa Raiz).</w:t>
      </w:r>
    </w:p>
    <w:p w14:paraId="722727E4" w14:textId="0DBA2666" w:rsidR="00E53DF5" w:rsidRPr="006976F7" w:rsidRDefault="00F30BBF" w:rsidP="00892C0E">
      <w:pPr>
        <w:pStyle w:val="Commarcadores"/>
        <w:spacing w:line="360" w:lineRule="auto"/>
        <w:rPr>
          <w:rFonts w:ascii="Arial" w:hAnsi="Arial" w:cs="Arial"/>
        </w:rPr>
      </w:pPr>
      <w:r w:rsidRPr="006976F7">
        <w:rPr>
          <w:rFonts w:ascii="Arial" w:hAnsi="Arial" w:cs="Arial"/>
        </w:rPr>
        <w:t>Criação</w:t>
      </w:r>
      <w:r w:rsidR="005C2EDC" w:rsidRPr="006976F7">
        <w:rPr>
          <w:rFonts w:ascii="Arial" w:hAnsi="Arial" w:cs="Arial"/>
        </w:rPr>
        <w:t xml:space="preserve"> de</w:t>
      </w:r>
      <w:r w:rsidR="00E53DF5" w:rsidRPr="006976F7">
        <w:rPr>
          <w:rFonts w:ascii="Arial" w:hAnsi="Arial" w:cs="Arial"/>
        </w:rPr>
        <w:t xml:space="preserve"> banco de dados de erros conhecidos para consulta do time de incidentes e agilizar o tratamento dos incidentes.</w:t>
      </w:r>
    </w:p>
    <w:p w14:paraId="27AA2AC4" w14:textId="63FCA777" w:rsidR="005C2EDC" w:rsidRPr="006976F7" w:rsidRDefault="005C2EDC" w:rsidP="00892C0E">
      <w:pPr>
        <w:pStyle w:val="Commarcadores"/>
        <w:spacing w:line="360" w:lineRule="auto"/>
        <w:rPr>
          <w:rFonts w:ascii="Arial" w:hAnsi="Arial" w:cs="Arial"/>
        </w:rPr>
      </w:pPr>
      <w:r w:rsidRPr="006976F7">
        <w:rPr>
          <w:rFonts w:ascii="Arial" w:hAnsi="Arial" w:cs="Arial"/>
        </w:rPr>
        <w:t>Sinergia no</w:t>
      </w:r>
      <w:r w:rsidR="00E53DF5" w:rsidRPr="006976F7">
        <w:rPr>
          <w:rFonts w:ascii="Arial" w:hAnsi="Arial" w:cs="Arial"/>
        </w:rPr>
        <w:t xml:space="preserve"> processo de fusão das empresas Claro, Net e Embrate</w:t>
      </w:r>
      <w:r w:rsidRPr="006976F7">
        <w:rPr>
          <w:rFonts w:ascii="Arial" w:hAnsi="Arial" w:cs="Arial"/>
        </w:rPr>
        <w:t>l.</w:t>
      </w:r>
      <w:r w:rsidR="00E53DF5" w:rsidRPr="006976F7">
        <w:rPr>
          <w:rFonts w:ascii="Arial" w:hAnsi="Arial" w:cs="Arial"/>
        </w:rPr>
        <w:t xml:space="preserve"> </w:t>
      </w:r>
    </w:p>
    <w:p w14:paraId="6F94DD13" w14:textId="4D1DE4C5" w:rsidR="00E53DF5" w:rsidRPr="006976F7" w:rsidRDefault="005C2EDC" w:rsidP="00892C0E">
      <w:pPr>
        <w:pStyle w:val="Commarcadores"/>
        <w:spacing w:line="360" w:lineRule="auto"/>
        <w:rPr>
          <w:rFonts w:ascii="Arial" w:hAnsi="Arial" w:cs="Arial"/>
        </w:rPr>
      </w:pPr>
      <w:r w:rsidRPr="006976F7">
        <w:rPr>
          <w:rFonts w:ascii="Arial" w:hAnsi="Arial" w:cs="Arial"/>
        </w:rPr>
        <w:t>Ap</w:t>
      </w:r>
      <w:r w:rsidR="00F00CD3" w:rsidRPr="006976F7">
        <w:rPr>
          <w:rFonts w:ascii="Arial" w:hAnsi="Arial" w:cs="Arial"/>
        </w:rPr>
        <w:t>rimoramento</w:t>
      </w:r>
      <w:r w:rsidR="00E53DF5" w:rsidRPr="006976F7">
        <w:rPr>
          <w:rFonts w:ascii="Arial" w:hAnsi="Arial" w:cs="Arial"/>
        </w:rPr>
        <w:t xml:space="preserve"> dos processos de incidentes e indicadores dos sistemas de infraestrutura.</w:t>
      </w:r>
    </w:p>
    <w:p w14:paraId="77BA17AF" w14:textId="1D091792" w:rsidR="00E53DF5" w:rsidRPr="006976F7" w:rsidRDefault="00E53DF5" w:rsidP="00892C0E">
      <w:pPr>
        <w:pStyle w:val="Commarcadores"/>
        <w:spacing w:line="360" w:lineRule="auto"/>
        <w:rPr>
          <w:rFonts w:ascii="Arial" w:hAnsi="Arial" w:cs="Arial"/>
        </w:rPr>
      </w:pPr>
      <w:r w:rsidRPr="006976F7">
        <w:rPr>
          <w:rFonts w:ascii="Arial" w:hAnsi="Arial" w:cs="Arial"/>
        </w:rPr>
        <w:t>Acompanhamento e apresentação executiva de indicadores.</w:t>
      </w:r>
    </w:p>
    <w:p w14:paraId="1F8E3F63" w14:textId="02B9301D" w:rsidR="005228B2" w:rsidRDefault="00E53DF5" w:rsidP="007677E7">
      <w:pPr>
        <w:pStyle w:val="Ttulo2"/>
        <w:spacing w:line="360" w:lineRule="auto"/>
        <w:rPr>
          <w:rFonts w:ascii="Arial" w:hAnsi="Arial" w:cs="Arial"/>
          <w:lang w:val="pt-BR" w:bidi="pt-BR"/>
        </w:rPr>
      </w:pPr>
      <w:r w:rsidRPr="00D50EB7">
        <w:rPr>
          <w:rFonts w:ascii="Arial" w:hAnsi="Arial" w:cs="Arial"/>
        </w:rPr>
        <w:t>latam airlines</w:t>
      </w:r>
      <w:r w:rsidR="009D5933" w:rsidRPr="00D50EB7">
        <w:rPr>
          <w:rFonts w:ascii="Arial" w:hAnsi="Arial" w:cs="Arial"/>
          <w:lang w:val="pt-BR" w:bidi="pt-BR"/>
        </w:rPr>
        <w:t> </w:t>
      </w:r>
      <w:r w:rsidR="00A01CCD">
        <w:rPr>
          <w:rFonts w:ascii="Arial" w:hAnsi="Arial" w:cs="Arial"/>
          <w:lang w:val="pt-BR" w:bidi="pt-BR"/>
        </w:rPr>
        <w:t xml:space="preserve">– São Paulo </w:t>
      </w:r>
      <w:r w:rsidR="009D5933" w:rsidRPr="00D50EB7">
        <w:rPr>
          <w:rFonts w:ascii="Arial" w:hAnsi="Arial" w:cs="Arial"/>
          <w:lang w:val="pt-BR" w:bidi="pt-BR"/>
        </w:rPr>
        <w:t>| </w:t>
      </w:r>
      <w:r w:rsidR="005228B2">
        <w:rPr>
          <w:rFonts w:ascii="Arial" w:hAnsi="Arial" w:cs="Arial"/>
          <w:lang w:val="pt-BR" w:bidi="pt-BR"/>
        </w:rPr>
        <w:t xml:space="preserve">2000 </w:t>
      </w:r>
      <w:r w:rsidR="00283DA2">
        <w:rPr>
          <w:rFonts w:ascii="Arial" w:hAnsi="Arial" w:cs="Arial"/>
          <w:lang w:val="pt-BR" w:bidi="pt-BR"/>
        </w:rPr>
        <w:t>– 2012</w:t>
      </w:r>
    </w:p>
    <w:p w14:paraId="3737D587" w14:textId="38867FFB" w:rsidR="006270A9" w:rsidRPr="00D50EB7" w:rsidRDefault="00E53DF5" w:rsidP="007677E7">
      <w:pPr>
        <w:pStyle w:val="Ttulo2"/>
        <w:spacing w:line="360" w:lineRule="auto"/>
        <w:rPr>
          <w:rFonts w:ascii="Arial" w:hAnsi="Arial" w:cs="Arial"/>
        </w:rPr>
      </w:pPr>
      <w:r w:rsidRPr="00D50EB7">
        <w:rPr>
          <w:rFonts w:ascii="Arial" w:hAnsi="Arial" w:cs="Arial"/>
        </w:rPr>
        <w:t>comissária de voo</w:t>
      </w:r>
      <w:r w:rsidR="009D5933" w:rsidRPr="00D50EB7">
        <w:rPr>
          <w:rFonts w:ascii="Arial" w:hAnsi="Arial" w:cs="Arial"/>
          <w:lang w:val="pt-BR" w:bidi="pt-BR"/>
        </w:rPr>
        <w:t> </w:t>
      </w:r>
    </w:p>
    <w:p w14:paraId="35B54BA5" w14:textId="6E0174FE" w:rsidR="00171B00" w:rsidRDefault="00753D2D" w:rsidP="00171B00">
      <w:pPr>
        <w:spacing w:line="360" w:lineRule="auto"/>
        <w:rPr>
          <w:rFonts w:ascii="Arial" w:hAnsi="Arial" w:cs="Arial"/>
          <w:b/>
          <w:bCs/>
          <w:color w:val="262626" w:themeColor="text1" w:themeTint="D9"/>
        </w:rPr>
      </w:pPr>
      <w:r w:rsidRPr="006D636E">
        <w:rPr>
          <w:rFonts w:ascii="Arial" w:hAnsi="Arial" w:cs="Arial"/>
          <w:b/>
          <w:bCs/>
          <w:color w:val="262626" w:themeColor="text1" w:themeTint="D9"/>
        </w:rPr>
        <w:t>LÍDER VOO INTERNACIONAL</w:t>
      </w:r>
    </w:p>
    <w:p w14:paraId="4F2728CF" w14:textId="6D98A582" w:rsidR="00A238F4" w:rsidRPr="00A80F9F" w:rsidRDefault="00E53DF5" w:rsidP="00171B00">
      <w:pPr>
        <w:pStyle w:val="Commarcadores"/>
        <w:spacing w:line="360" w:lineRule="auto"/>
        <w:rPr>
          <w:rFonts w:ascii="Arial" w:hAnsi="Arial" w:cs="Arial"/>
          <w:b/>
          <w:bCs/>
          <w:color w:val="262626" w:themeColor="text1" w:themeTint="D9"/>
        </w:rPr>
      </w:pPr>
      <w:r w:rsidRPr="00A80F9F">
        <w:rPr>
          <w:rFonts w:ascii="Arial" w:hAnsi="Arial" w:cs="Arial"/>
        </w:rPr>
        <w:t>Respo</w:t>
      </w:r>
      <w:r w:rsidR="00DF5E18" w:rsidRPr="00A80F9F">
        <w:rPr>
          <w:rFonts w:ascii="Arial" w:hAnsi="Arial" w:cs="Arial"/>
        </w:rPr>
        <w:t>n</w:t>
      </w:r>
      <w:r w:rsidRPr="00A80F9F">
        <w:rPr>
          <w:rFonts w:ascii="Arial" w:hAnsi="Arial" w:cs="Arial"/>
        </w:rPr>
        <w:t>sável pela segurança de voo de passageiros e tripulantes</w:t>
      </w:r>
      <w:r w:rsidR="00A238F4" w:rsidRPr="00A80F9F">
        <w:rPr>
          <w:rFonts w:ascii="Arial" w:hAnsi="Arial" w:cs="Arial"/>
        </w:rPr>
        <w:t>.</w:t>
      </w:r>
    </w:p>
    <w:p w14:paraId="74077F65" w14:textId="754C73D1" w:rsidR="001B29CF" w:rsidRPr="00A80F9F" w:rsidRDefault="00A238F4" w:rsidP="00171B00">
      <w:pPr>
        <w:pStyle w:val="Commarcadores"/>
        <w:spacing w:line="360" w:lineRule="auto"/>
        <w:rPr>
          <w:rFonts w:ascii="Arial" w:hAnsi="Arial" w:cs="Arial"/>
          <w:b/>
          <w:bCs/>
          <w:color w:val="262626" w:themeColor="text1" w:themeTint="D9"/>
        </w:rPr>
      </w:pPr>
      <w:r w:rsidRPr="00A80F9F">
        <w:rPr>
          <w:rFonts w:ascii="Arial" w:hAnsi="Arial" w:cs="Arial"/>
        </w:rPr>
        <w:t>C</w:t>
      </w:r>
      <w:r w:rsidR="00E53DF5" w:rsidRPr="00A80F9F">
        <w:rPr>
          <w:rFonts w:ascii="Arial" w:hAnsi="Arial" w:cs="Arial"/>
        </w:rPr>
        <w:t>heque de equipamentos de emergência</w:t>
      </w:r>
      <w:r w:rsidRPr="00A80F9F">
        <w:rPr>
          <w:rFonts w:ascii="Arial" w:hAnsi="Arial" w:cs="Arial"/>
        </w:rPr>
        <w:t xml:space="preserve"> e abastecimento </w:t>
      </w:r>
      <w:r w:rsidR="00FA414A" w:rsidRPr="00A80F9F">
        <w:rPr>
          <w:rFonts w:ascii="Arial" w:hAnsi="Arial" w:cs="Arial"/>
        </w:rPr>
        <w:t>de suprimentos.</w:t>
      </w:r>
    </w:p>
    <w:p w14:paraId="25E88F94" w14:textId="556A18DF" w:rsidR="00E53DF5" w:rsidRPr="00A80F9F" w:rsidRDefault="00E53DF5" w:rsidP="00D50EB7">
      <w:pPr>
        <w:pStyle w:val="Commarcadores"/>
        <w:spacing w:line="360" w:lineRule="auto"/>
        <w:rPr>
          <w:rFonts w:ascii="Arial" w:hAnsi="Arial" w:cs="Arial"/>
        </w:rPr>
      </w:pPr>
      <w:r w:rsidRPr="00A80F9F">
        <w:rPr>
          <w:rFonts w:ascii="Arial" w:hAnsi="Arial" w:cs="Arial"/>
        </w:rPr>
        <w:lastRenderedPageBreak/>
        <w:t>Gerenciamento do voo</w:t>
      </w:r>
      <w:r w:rsidR="00A238F4" w:rsidRPr="00A80F9F">
        <w:rPr>
          <w:rFonts w:ascii="Arial" w:hAnsi="Arial" w:cs="Arial"/>
        </w:rPr>
        <w:t>, serviço de bordo</w:t>
      </w:r>
      <w:r w:rsidR="00C1654D" w:rsidRPr="00A80F9F">
        <w:rPr>
          <w:rFonts w:ascii="Arial" w:hAnsi="Arial" w:cs="Arial"/>
        </w:rPr>
        <w:t>.</w:t>
      </w:r>
    </w:p>
    <w:p w14:paraId="30FEC42B" w14:textId="6F3DE7E4" w:rsidR="00E53DF5" w:rsidRPr="00A80F9F" w:rsidRDefault="00E53DF5" w:rsidP="00D50EB7">
      <w:pPr>
        <w:pStyle w:val="Commarcadores"/>
        <w:spacing w:line="360" w:lineRule="auto"/>
        <w:rPr>
          <w:rFonts w:ascii="Arial" w:hAnsi="Arial" w:cs="Arial"/>
        </w:rPr>
      </w:pPr>
      <w:r w:rsidRPr="00A80F9F">
        <w:rPr>
          <w:rFonts w:ascii="Arial" w:hAnsi="Arial" w:cs="Arial"/>
        </w:rPr>
        <w:t>Resolução de problemas e conflitos.</w:t>
      </w:r>
    </w:p>
    <w:p w14:paraId="6B6C727C" w14:textId="0DE28488" w:rsidR="00753D2D" w:rsidRPr="006D636E" w:rsidRDefault="00753D2D" w:rsidP="008C526C">
      <w:pPr>
        <w:pStyle w:val="Ttulo2"/>
        <w:spacing w:line="360" w:lineRule="auto"/>
        <w:jc w:val="both"/>
        <w:rPr>
          <w:rFonts w:ascii="Arial" w:hAnsi="Arial" w:cs="Arial"/>
        </w:rPr>
      </w:pPr>
      <w:r w:rsidRPr="006D636E">
        <w:rPr>
          <w:rFonts w:ascii="Arial" w:hAnsi="Arial" w:cs="Arial"/>
        </w:rPr>
        <w:t>AUXILIAR VOO INTERNACIONAL</w:t>
      </w:r>
      <w:r w:rsidR="00142479">
        <w:rPr>
          <w:rFonts w:ascii="Arial" w:hAnsi="Arial" w:cs="Arial"/>
        </w:rPr>
        <w:t xml:space="preserve"> </w:t>
      </w:r>
      <w:r w:rsidRPr="006D636E">
        <w:rPr>
          <w:rFonts w:ascii="Arial" w:hAnsi="Arial" w:cs="Arial"/>
          <w:lang w:val="pt-BR" w:bidi="pt-BR"/>
        </w:rPr>
        <w:t> | </w:t>
      </w:r>
      <w:r w:rsidRPr="006D636E">
        <w:rPr>
          <w:rFonts w:ascii="Arial" w:hAnsi="Arial" w:cs="Arial"/>
        </w:rPr>
        <w:t>2005 – 2010</w:t>
      </w:r>
    </w:p>
    <w:p w14:paraId="35AC37DA" w14:textId="46030330" w:rsidR="00753D2D" w:rsidRPr="006D636E" w:rsidRDefault="00753D2D" w:rsidP="008C526C">
      <w:pPr>
        <w:pStyle w:val="Ttulo2"/>
        <w:tabs>
          <w:tab w:val="center" w:pos="4801"/>
        </w:tabs>
        <w:spacing w:line="360" w:lineRule="auto"/>
        <w:jc w:val="both"/>
        <w:rPr>
          <w:rFonts w:ascii="Arial" w:hAnsi="Arial" w:cs="Arial"/>
        </w:rPr>
      </w:pPr>
      <w:r w:rsidRPr="006D636E">
        <w:rPr>
          <w:rFonts w:ascii="Arial" w:hAnsi="Arial" w:cs="Arial"/>
        </w:rPr>
        <w:t>LÍDER VOO DOMÉSTICO</w:t>
      </w:r>
      <w:r w:rsidR="00142479">
        <w:rPr>
          <w:rFonts w:ascii="Arial" w:hAnsi="Arial" w:cs="Arial"/>
        </w:rPr>
        <w:t xml:space="preserve">               </w:t>
      </w:r>
      <w:r w:rsidRPr="006D636E">
        <w:rPr>
          <w:rFonts w:ascii="Arial" w:hAnsi="Arial" w:cs="Arial"/>
          <w:lang w:val="pt-BR" w:bidi="pt-BR"/>
        </w:rPr>
        <w:t> | </w:t>
      </w:r>
      <w:r w:rsidRPr="006D636E">
        <w:rPr>
          <w:rFonts w:ascii="Arial" w:hAnsi="Arial" w:cs="Arial"/>
        </w:rPr>
        <w:t>2002 - 2005</w:t>
      </w:r>
      <w:r w:rsidRPr="006D636E">
        <w:rPr>
          <w:rFonts w:ascii="Arial" w:hAnsi="Arial" w:cs="Arial"/>
        </w:rPr>
        <w:tab/>
      </w:r>
    </w:p>
    <w:p w14:paraId="3111AFCE" w14:textId="7C9E2199" w:rsidR="00753D2D" w:rsidRPr="006D636E" w:rsidRDefault="00753D2D" w:rsidP="008C526C">
      <w:pPr>
        <w:pStyle w:val="Ttulo2"/>
        <w:spacing w:line="360" w:lineRule="auto"/>
        <w:jc w:val="both"/>
        <w:rPr>
          <w:rFonts w:ascii="Arial" w:hAnsi="Arial" w:cs="Arial"/>
        </w:rPr>
      </w:pPr>
      <w:r w:rsidRPr="006D636E">
        <w:rPr>
          <w:rFonts w:ascii="Arial" w:hAnsi="Arial" w:cs="Arial"/>
        </w:rPr>
        <w:t>AUXILIAR VOO DOMÉSTICO</w:t>
      </w:r>
      <w:r w:rsidR="00142479">
        <w:rPr>
          <w:rFonts w:ascii="Arial" w:hAnsi="Arial" w:cs="Arial"/>
        </w:rPr>
        <w:t xml:space="preserve">        </w:t>
      </w:r>
      <w:r w:rsidRPr="006D636E">
        <w:rPr>
          <w:rFonts w:ascii="Arial" w:hAnsi="Arial" w:cs="Arial"/>
          <w:lang w:val="pt-BR" w:bidi="pt-BR"/>
        </w:rPr>
        <w:t> </w:t>
      </w:r>
      <w:r w:rsidR="00142479">
        <w:rPr>
          <w:rFonts w:ascii="Arial" w:hAnsi="Arial" w:cs="Arial"/>
          <w:lang w:val="pt-BR" w:bidi="pt-BR"/>
        </w:rPr>
        <w:t xml:space="preserve"> </w:t>
      </w:r>
      <w:r w:rsidRPr="006D636E">
        <w:rPr>
          <w:rFonts w:ascii="Arial" w:hAnsi="Arial" w:cs="Arial"/>
          <w:lang w:val="pt-BR" w:bidi="pt-BR"/>
        </w:rPr>
        <w:t>| </w:t>
      </w:r>
      <w:r w:rsidRPr="006D636E">
        <w:rPr>
          <w:rFonts w:ascii="Arial" w:hAnsi="Arial" w:cs="Arial"/>
        </w:rPr>
        <w:t>2000 - 2002</w:t>
      </w:r>
    </w:p>
    <w:p w14:paraId="5A2D50C8" w14:textId="7F56218E" w:rsidR="00283DA2" w:rsidRPr="00A80F9F" w:rsidRDefault="00753D2D" w:rsidP="008C526C">
      <w:pPr>
        <w:pStyle w:val="Commarcadores"/>
        <w:spacing w:line="360" w:lineRule="auto"/>
        <w:rPr>
          <w:rFonts w:ascii="Arial" w:hAnsi="Arial" w:cs="Arial"/>
        </w:rPr>
      </w:pPr>
      <w:r w:rsidRPr="00A80F9F">
        <w:rPr>
          <w:rFonts w:ascii="Arial" w:hAnsi="Arial" w:cs="Arial"/>
        </w:rPr>
        <w:t>Resposável pel</w:t>
      </w:r>
      <w:r w:rsidR="00A56A52" w:rsidRPr="00A80F9F">
        <w:rPr>
          <w:rFonts w:ascii="Arial" w:hAnsi="Arial" w:cs="Arial"/>
        </w:rPr>
        <w:t>o</w:t>
      </w:r>
      <w:r w:rsidRPr="00A80F9F">
        <w:rPr>
          <w:rFonts w:ascii="Arial" w:hAnsi="Arial" w:cs="Arial"/>
        </w:rPr>
        <w:t xml:space="preserve"> cheque de equipamentos de emergência</w:t>
      </w:r>
      <w:r w:rsidR="00BC2D5A" w:rsidRPr="00A80F9F">
        <w:rPr>
          <w:rFonts w:ascii="Arial" w:hAnsi="Arial" w:cs="Arial"/>
        </w:rPr>
        <w:t xml:space="preserve"> e kit médico.</w:t>
      </w:r>
    </w:p>
    <w:p w14:paraId="7303A040" w14:textId="4AC80268" w:rsidR="00753D2D" w:rsidRPr="00A80F9F" w:rsidRDefault="00283DA2" w:rsidP="008C526C">
      <w:pPr>
        <w:pStyle w:val="Commarcadores"/>
        <w:spacing w:line="360" w:lineRule="auto"/>
        <w:rPr>
          <w:rFonts w:ascii="Arial" w:hAnsi="Arial" w:cs="Arial"/>
        </w:rPr>
      </w:pPr>
      <w:r w:rsidRPr="00A80F9F">
        <w:rPr>
          <w:rFonts w:ascii="Arial" w:hAnsi="Arial" w:cs="Arial"/>
        </w:rPr>
        <w:t>A</w:t>
      </w:r>
      <w:r w:rsidR="00892C0E" w:rsidRPr="00A80F9F">
        <w:rPr>
          <w:rFonts w:ascii="Arial" w:hAnsi="Arial" w:cs="Arial"/>
        </w:rPr>
        <w:t>tendimento ao cliente.</w:t>
      </w:r>
    </w:p>
    <w:p w14:paraId="1637E2D5" w14:textId="31D9B7C8" w:rsidR="00A56A52" w:rsidRPr="00A80F9F" w:rsidRDefault="00753D2D" w:rsidP="00A56A52">
      <w:pPr>
        <w:pStyle w:val="Commarcadores"/>
        <w:spacing w:line="360" w:lineRule="auto"/>
        <w:rPr>
          <w:rFonts w:ascii="Arial" w:hAnsi="Arial" w:cs="Arial"/>
        </w:rPr>
      </w:pPr>
      <w:r w:rsidRPr="00A80F9F">
        <w:rPr>
          <w:rFonts w:ascii="Arial" w:hAnsi="Arial" w:cs="Arial"/>
        </w:rPr>
        <w:t>Controle de suprimentos, aparência e limpeza da aeronave e informar líder de equipe sobr</w:t>
      </w:r>
      <w:r w:rsidR="001F4ED6" w:rsidRPr="00A80F9F">
        <w:rPr>
          <w:rFonts w:ascii="Arial" w:hAnsi="Arial" w:cs="Arial"/>
        </w:rPr>
        <w:t>e</w:t>
      </w:r>
      <w:r w:rsidRPr="00A80F9F">
        <w:rPr>
          <w:rFonts w:ascii="Arial" w:hAnsi="Arial" w:cs="Arial"/>
        </w:rPr>
        <w:t xml:space="preserve"> it</w:t>
      </w:r>
      <w:r w:rsidR="001F4ED6" w:rsidRPr="00A80F9F">
        <w:rPr>
          <w:rFonts w:ascii="Arial" w:hAnsi="Arial" w:cs="Arial"/>
        </w:rPr>
        <w:t>ens</w:t>
      </w:r>
      <w:r w:rsidRPr="00A80F9F">
        <w:rPr>
          <w:rFonts w:ascii="Arial" w:hAnsi="Arial" w:cs="Arial"/>
        </w:rPr>
        <w:t xml:space="preserve"> danificado</w:t>
      </w:r>
      <w:r w:rsidR="001F4ED6" w:rsidRPr="00A80F9F">
        <w:rPr>
          <w:rFonts w:ascii="Arial" w:hAnsi="Arial" w:cs="Arial"/>
        </w:rPr>
        <w:t>s.</w:t>
      </w:r>
    </w:p>
    <w:p w14:paraId="15FCE8EA" w14:textId="401A9303" w:rsidR="00EC0AF5" w:rsidRPr="008C526C" w:rsidRDefault="00753D2D" w:rsidP="00134F63">
      <w:pPr>
        <w:pStyle w:val="Ttulo1"/>
        <w:spacing w:line="360" w:lineRule="auto"/>
        <w:rPr>
          <w:rFonts w:ascii="Arial" w:hAnsi="Arial" w:cs="Arial"/>
        </w:rPr>
      </w:pPr>
      <w:r w:rsidRPr="008C526C">
        <w:rPr>
          <w:rFonts w:ascii="Arial" w:hAnsi="Arial" w:cs="Arial"/>
        </w:rPr>
        <w:t>FORMAÇÃO ACADÊMICA</w:t>
      </w:r>
    </w:p>
    <w:p w14:paraId="6B23508D" w14:textId="57E56936" w:rsidR="00142479" w:rsidRDefault="00753D2D" w:rsidP="00134F63">
      <w:pPr>
        <w:pStyle w:val="Ttulo2"/>
        <w:spacing w:line="360" w:lineRule="auto"/>
        <w:rPr>
          <w:rFonts w:ascii="Arial" w:hAnsi="Arial" w:cs="Arial"/>
          <w:lang w:val="pt-BR" w:bidi="pt-BR"/>
        </w:rPr>
      </w:pPr>
      <w:r w:rsidRPr="008C526C">
        <w:rPr>
          <w:rFonts w:ascii="Arial" w:hAnsi="Arial" w:cs="Arial"/>
        </w:rPr>
        <w:t>UNIVERSIDADE ANHEMBI MORUMBI</w:t>
      </w:r>
      <w:r w:rsidR="00EC0AF5" w:rsidRPr="008C526C">
        <w:rPr>
          <w:rFonts w:ascii="Arial" w:hAnsi="Arial" w:cs="Arial"/>
          <w:lang w:val="pt-BR" w:bidi="pt-BR"/>
        </w:rPr>
        <w:t> |</w:t>
      </w:r>
      <w:r w:rsidR="00142479">
        <w:rPr>
          <w:rFonts w:ascii="Arial" w:hAnsi="Arial" w:cs="Arial"/>
          <w:lang w:val="pt-BR" w:bidi="pt-BR"/>
        </w:rPr>
        <w:t xml:space="preserve"> </w:t>
      </w:r>
      <w:r w:rsidR="00142479" w:rsidRPr="008C526C">
        <w:rPr>
          <w:rFonts w:ascii="Arial" w:hAnsi="Arial" w:cs="Arial"/>
        </w:rPr>
        <w:t>2006 - 2010</w:t>
      </w:r>
    </w:p>
    <w:p w14:paraId="22800E95" w14:textId="16F1A069" w:rsidR="00EC0AF5" w:rsidRPr="008C526C" w:rsidRDefault="00753D2D" w:rsidP="00134F63">
      <w:pPr>
        <w:pStyle w:val="Ttulo2"/>
        <w:spacing w:line="360" w:lineRule="auto"/>
        <w:rPr>
          <w:rFonts w:ascii="Arial" w:hAnsi="Arial" w:cs="Arial"/>
        </w:rPr>
      </w:pPr>
      <w:r w:rsidRPr="008C526C">
        <w:rPr>
          <w:rFonts w:ascii="Arial" w:hAnsi="Arial" w:cs="Arial"/>
        </w:rPr>
        <w:t>BACHAREL</w:t>
      </w:r>
      <w:r w:rsidR="002C564E" w:rsidRPr="008C526C">
        <w:rPr>
          <w:rFonts w:ascii="Arial" w:hAnsi="Arial" w:cs="Arial"/>
        </w:rPr>
        <w:t xml:space="preserve"> </w:t>
      </w:r>
      <w:r w:rsidRPr="008C526C">
        <w:rPr>
          <w:rFonts w:ascii="Arial" w:hAnsi="Arial" w:cs="Arial"/>
        </w:rPr>
        <w:t>DESIGN GRÁFICO</w:t>
      </w:r>
      <w:r w:rsidR="00EC0AF5" w:rsidRPr="008C526C">
        <w:rPr>
          <w:rFonts w:ascii="Arial" w:hAnsi="Arial" w:cs="Arial"/>
          <w:lang w:val="pt-BR" w:bidi="pt-BR"/>
        </w:rPr>
        <w:t> </w:t>
      </w:r>
    </w:p>
    <w:p w14:paraId="25BC3F19" w14:textId="0CB00746" w:rsidR="00EC0AF5" w:rsidRPr="00A80F9F" w:rsidRDefault="002C564E" w:rsidP="007677E7">
      <w:pPr>
        <w:pStyle w:val="Commarcadores"/>
        <w:spacing w:line="360" w:lineRule="auto"/>
        <w:rPr>
          <w:rFonts w:ascii="Arial" w:hAnsi="Arial" w:cs="Arial"/>
        </w:rPr>
      </w:pPr>
      <w:r w:rsidRPr="00A80F9F">
        <w:rPr>
          <w:rFonts w:ascii="Arial" w:hAnsi="Arial" w:cs="Arial"/>
          <w:lang w:val="pt-BR" w:bidi="pt-BR"/>
        </w:rPr>
        <w:t>Criação de materiais impressos como folders, livros, jornais, revistas, cartazes, além de criação de protótipos de embalagens</w:t>
      </w:r>
      <w:r w:rsidR="00892C0E" w:rsidRPr="00A80F9F">
        <w:rPr>
          <w:rFonts w:ascii="Arial" w:hAnsi="Arial" w:cs="Arial"/>
          <w:lang w:val="pt-BR" w:bidi="pt-BR"/>
        </w:rPr>
        <w:t>, identidade visual</w:t>
      </w:r>
      <w:r w:rsidR="00B933D9" w:rsidRPr="00A80F9F">
        <w:rPr>
          <w:rFonts w:ascii="Arial" w:hAnsi="Arial" w:cs="Arial"/>
          <w:lang w:val="pt-BR" w:bidi="pt-BR"/>
        </w:rPr>
        <w:t>, logotipos e símbolos.</w:t>
      </w:r>
    </w:p>
    <w:p w14:paraId="3D9FAFC2" w14:textId="19C2BE6F" w:rsidR="002C564E" w:rsidRPr="008C526C" w:rsidRDefault="002C564E" w:rsidP="00134F63">
      <w:pPr>
        <w:pStyle w:val="Ttulo1"/>
        <w:spacing w:line="360" w:lineRule="auto"/>
        <w:rPr>
          <w:rFonts w:ascii="Arial" w:hAnsi="Arial" w:cs="Arial"/>
        </w:rPr>
      </w:pPr>
      <w:r w:rsidRPr="008C526C">
        <w:rPr>
          <w:rFonts w:ascii="Arial" w:hAnsi="Arial" w:cs="Arial"/>
        </w:rPr>
        <w:t>OUTROS CONHECIMENTOS</w:t>
      </w:r>
    </w:p>
    <w:p w14:paraId="76FBF243" w14:textId="40EE2747" w:rsidR="00EC0AF5" w:rsidRPr="008C526C" w:rsidRDefault="002C564E" w:rsidP="00134F63">
      <w:pPr>
        <w:pStyle w:val="Ttulo2"/>
        <w:spacing w:line="360" w:lineRule="auto"/>
        <w:rPr>
          <w:rFonts w:ascii="Arial" w:hAnsi="Arial" w:cs="Arial"/>
        </w:rPr>
      </w:pPr>
      <w:r w:rsidRPr="008C526C">
        <w:rPr>
          <w:rFonts w:ascii="Arial" w:hAnsi="Arial" w:cs="Arial"/>
        </w:rPr>
        <w:t>FLAI – INTELIGÊNCIA ARTIFICIAL | DOMINANDO DATA SCIENCE</w:t>
      </w:r>
      <w:r w:rsidR="00EC0AF5" w:rsidRPr="008C526C">
        <w:rPr>
          <w:rFonts w:ascii="Arial" w:hAnsi="Arial" w:cs="Arial"/>
          <w:lang w:val="pt-BR" w:bidi="pt-BR"/>
        </w:rPr>
        <w:t> |  </w:t>
      </w:r>
      <w:r w:rsidR="00A80F9F">
        <w:rPr>
          <w:rFonts w:ascii="Arial" w:hAnsi="Arial" w:cs="Arial"/>
          <w:lang w:val="pt-BR" w:bidi="pt-BR"/>
        </w:rPr>
        <w:t xml:space="preserve">Fev - </w:t>
      </w:r>
      <w:r w:rsidRPr="008C526C">
        <w:rPr>
          <w:rFonts w:ascii="Arial" w:hAnsi="Arial" w:cs="Arial"/>
        </w:rPr>
        <w:t>2022</w:t>
      </w:r>
    </w:p>
    <w:p w14:paraId="3C843CF2" w14:textId="77777777" w:rsidR="00134F63" w:rsidRPr="00A80F9F" w:rsidRDefault="002C564E" w:rsidP="002C564E">
      <w:pPr>
        <w:pStyle w:val="Commarcadores"/>
        <w:spacing w:line="360" w:lineRule="auto"/>
        <w:rPr>
          <w:rFonts w:ascii="Arial" w:hAnsi="Arial" w:cs="Arial"/>
        </w:rPr>
      </w:pPr>
      <w:r w:rsidRPr="00A80F9F">
        <w:rPr>
          <w:rFonts w:ascii="Arial" w:hAnsi="Arial" w:cs="Arial"/>
          <w:lang w:val="pt-BR" w:bidi="pt-BR"/>
        </w:rPr>
        <w:t>Resolução de problemas de negócio, análise de dados, criação de dashboards, modelos de machine learning, consultas em bases SQL</w:t>
      </w:r>
    </w:p>
    <w:p w14:paraId="5030495E" w14:textId="18FA93FA" w:rsidR="002C564E" w:rsidRPr="00134F63" w:rsidRDefault="002C564E" w:rsidP="00134F63">
      <w:pPr>
        <w:pStyle w:val="Commarcadores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34F63">
        <w:rPr>
          <w:rFonts w:ascii="Arial" w:hAnsi="Arial" w:cs="Arial"/>
          <w:b/>
          <w:bCs/>
          <w:sz w:val="24"/>
          <w:szCs w:val="24"/>
          <w:lang w:val="pt-BR" w:bidi="pt-BR"/>
        </w:rPr>
        <w:t>ESCOLA DA NUVEM| </w:t>
      </w:r>
      <w:r w:rsidRPr="00134F63">
        <w:rPr>
          <w:rFonts w:ascii="Arial" w:hAnsi="Arial" w:cs="Arial"/>
          <w:b/>
          <w:bCs/>
          <w:sz w:val="24"/>
          <w:szCs w:val="24"/>
        </w:rPr>
        <w:t>FUNDAMENTOS DE AWS</w:t>
      </w:r>
      <w:r w:rsidRPr="00134F63">
        <w:rPr>
          <w:rFonts w:ascii="Arial" w:hAnsi="Arial" w:cs="Arial"/>
          <w:b/>
          <w:bCs/>
          <w:sz w:val="24"/>
          <w:szCs w:val="24"/>
          <w:lang w:val="pt-BR" w:bidi="pt-BR"/>
        </w:rPr>
        <w:t> | </w:t>
      </w:r>
      <w:r w:rsidR="00B2514E">
        <w:rPr>
          <w:rFonts w:ascii="Arial" w:hAnsi="Arial" w:cs="Arial"/>
          <w:b/>
          <w:bCs/>
          <w:sz w:val="24"/>
          <w:szCs w:val="24"/>
          <w:lang w:val="pt-BR" w:bidi="pt-BR"/>
        </w:rPr>
        <w:t xml:space="preserve">Out - </w:t>
      </w:r>
      <w:r w:rsidRPr="00134F63">
        <w:rPr>
          <w:rFonts w:ascii="Arial" w:hAnsi="Arial" w:cs="Arial"/>
          <w:b/>
          <w:bCs/>
          <w:sz w:val="24"/>
          <w:szCs w:val="24"/>
        </w:rPr>
        <w:t>2022</w:t>
      </w:r>
    </w:p>
    <w:p w14:paraId="310DA921" w14:textId="479D4FFB" w:rsidR="002C564E" w:rsidRPr="008B350A" w:rsidRDefault="002C564E" w:rsidP="002C564E">
      <w:pPr>
        <w:pStyle w:val="Commarcadores"/>
        <w:rPr>
          <w:rFonts w:ascii="Arial" w:hAnsi="Arial" w:cs="Arial"/>
        </w:rPr>
      </w:pPr>
      <w:r w:rsidRPr="008B350A">
        <w:rPr>
          <w:rFonts w:ascii="Arial" w:hAnsi="Arial" w:cs="Arial"/>
          <w:lang w:val="pt-BR" w:bidi="pt-BR"/>
        </w:rPr>
        <w:t>AWS – Cloud Computing</w:t>
      </w:r>
    </w:p>
    <w:p w14:paraId="180912BF" w14:textId="0A5EF201" w:rsidR="002C564E" w:rsidRPr="008C526C" w:rsidRDefault="002C564E" w:rsidP="006D636E">
      <w:pPr>
        <w:pStyle w:val="Ttulo2"/>
        <w:tabs>
          <w:tab w:val="left" w:pos="6342"/>
        </w:tabs>
        <w:spacing w:line="360" w:lineRule="auto"/>
        <w:rPr>
          <w:rFonts w:ascii="Arial" w:hAnsi="Arial" w:cs="Arial"/>
        </w:rPr>
      </w:pPr>
      <w:r w:rsidRPr="008C526C">
        <w:rPr>
          <w:rFonts w:ascii="Arial" w:hAnsi="Arial" w:cs="Arial"/>
          <w:lang w:val="pt-BR" w:bidi="pt-BR"/>
        </w:rPr>
        <w:t>STAART| </w:t>
      </w:r>
      <w:r w:rsidRPr="008C526C">
        <w:rPr>
          <w:rFonts w:ascii="Arial" w:hAnsi="Arial" w:cs="Arial"/>
        </w:rPr>
        <w:t>BANCO DE DADOS</w:t>
      </w:r>
      <w:r w:rsidRPr="008C526C">
        <w:rPr>
          <w:rFonts w:ascii="Arial" w:hAnsi="Arial" w:cs="Arial"/>
          <w:lang w:val="pt-BR" w:bidi="pt-BR"/>
        </w:rPr>
        <w:t> |</w:t>
      </w:r>
      <w:r w:rsidR="008B350A">
        <w:rPr>
          <w:rFonts w:ascii="Arial" w:hAnsi="Arial" w:cs="Arial"/>
          <w:lang w:val="pt-BR" w:bidi="pt-BR"/>
        </w:rPr>
        <w:t xml:space="preserve"> Out -</w:t>
      </w:r>
      <w:r w:rsidRPr="008C526C">
        <w:rPr>
          <w:rFonts w:ascii="Arial" w:hAnsi="Arial" w:cs="Arial"/>
          <w:lang w:val="pt-BR" w:bidi="pt-BR"/>
        </w:rPr>
        <w:t> </w:t>
      </w:r>
      <w:r w:rsidRPr="008C526C">
        <w:rPr>
          <w:rFonts w:ascii="Arial" w:hAnsi="Arial" w:cs="Arial"/>
        </w:rPr>
        <w:t>2022</w:t>
      </w:r>
      <w:r w:rsidR="008C526C">
        <w:rPr>
          <w:rFonts w:ascii="Arial" w:hAnsi="Arial" w:cs="Arial"/>
        </w:rPr>
        <w:tab/>
      </w:r>
    </w:p>
    <w:p w14:paraId="1C307075" w14:textId="5AFC5310" w:rsidR="002C564E" w:rsidRPr="008B350A" w:rsidRDefault="00D50EB7" w:rsidP="006D636E">
      <w:pPr>
        <w:pStyle w:val="Commarcadores"/>
        <w:spacing w:line="360" w:lineRule="auto"/>
        <w:rPr>
          <w:rFonts w:ascii="Arial" w:hAnsi="Arial" w:cs="Arial"/>
        </w:rPr>
      </w:pPr>
      <w:r w:rsidRPr="008B350A">
        <w:rPr>
          <w:rFonts w:ascii="Arial" w:hAnsi="Arial" w:cs="Arial"/>
          <w:lang w:val="pt-BR" w:bidi="pt-BR"/>
        </w:rPr>
        <w:t>Fundamentos de c</w:t>
      </w:r>
      <w:r w:rsidR="002C564E" w:rsidRPr="008B350A">
        <w:rPr>
          <w:rFonts w:ascii="Arial" w:hAnsi="Arial" w:cs="Arial"/>
          <w:lang w:val="pt-BR" w:bidi="pt-BR"/>
        </w:rPr>
        <w:t>riação e consulta de banco de dados</w:t>
      </w:r>
    </w:p>
    <w:p w14:paraId="01121622" w14:textId="7F7028F1" w:rsidR="00D50EB7" w:rsidRPr="008C526C" w:rsidRDefault="00D50EB7" w:rsidP="006D636E">
      <w:pPr>
        <w:pStyle w:val="Ttulo1"/>
        <w:spacing w:line="360" w:lineRule="auto"/>
        <w:rPr>
          <w:rFonts w:ascii="Arial" w:hAnsi="Arial" w:cs="Arial"/>
        </w:rPr>
      </w:pPr>
      <w:r w:rsidRPr="008C526C">
        <w:rPr>
          <w:rFonts w:ascii="Arial" w:hAnsi="Arial" w:cs="Arial"/>
        </w:rPr>
        <w:t>IDIOMAS</w:t>
      </w:r>
    </w:p>
    <w:p w14:paraId="531277BC" w14:textId="4A45964E" w:rsidR="00D50EB7" w:rsidRPr="008C526C" w:rsidRDefault="00D50EB7" w:rsidP="006D636E">
      <w:pPr>
        <w:pStyle w:val="Ttulo2"/>
        <w:spacing w:line="360" w:lineRule="auto"/>
        <w:rPr>
          <w:rFonts w:ascii="Arial" w:hAnsi="Arial" w:cs="Arial"/>
        </w:rPr>
      </w:pPr>
      <w:r w:rsidRPr="008C526C">
        <w:rPr>
          <w:rFonts w:ascii="Arial" w:hAnsi="Arial" w:cs="Arial"/>
          <w:lang w:val="pt-BR" w:bidi="pt-BR"/>
        </w:rPr>
        <w:t>INGLÊS - AVANÇADO</w:t>
      </w:r>
    </w:p>
    <w:p w14:paraId="621ACD0C" w14:textId="77777777" w:rsidR="00134F63" w:rsidRPr="008B350A" w:rsidRDefault="00D50EB7" w:rsidP="006D636E">
      <w:pPr>
        <w:pStyle w:val="Commarcadores"/>
        <w:spacing w:line="360" w:lineRule="auto"/>
        <w:rPr>
          <w:rFonts w:ascii="Arial" w:hAnsi="Arial" w:cs="Arial"/>
        </w:rPr>
      </w:pPr>
      <w:r w:rsidRPr="008B350A">
        <w:rPr>
          <w:rFonts w:ascii="Arial" w:hAnsi="Arial" w:cs="Arial"/>
          <w:lang w:val="pt-BR" w:bidi="pt-BR"/>
        </w:rPr>
        <w:t>Conversação, leitura e escrita</w:t>
      </w:r>
    </w:p>
    <w:p w14:paraId="406C7FF0" w14:textId="1571D58C" w:rsidR="00D50EB7" w:rsidRPr="008C526C" w:rsidRDefault="00D50EB7" w:rsidP="00D50EB7">
      <w:pPr>
        <w:pStyle w:val="Ttulo1"/>
        <w:rPr>
          <w:rFonts w:ascii="Arial" w:hAnsi="Arial" w:cs="Arial"/>
        </w:rPr>
      </w:pPr>
      <w:r w:rsidRPr="008C526C">
        <w:rPr>
          <w:rFonts w:ascii="Arial" w:hAnsi="Arial" w:cs="Arial"/>
        </w:rPr>
        <w:t>INFORMÁTICA</w:t>
      </w:r>
    </w:p>
    <w:p w14:paraId="7227D5C5" w14:textId="69EB126D" w:rsidR="00D50EB7" w:rsidRPr="008B350A" w:rsidRDefault="00D50EB7" w:rsidP="008B350A">
      <w:pPr>
        <w:pStyle w:val="Commarcadores"/>
        <w:spacing w:line="360" w:lineRule="auto"/>
        <w:rPr>
          <w:rFonts w:ascii="Arial" w:hAnsi="Arial" w:cs="Arial"/>
        </w:rPr>
      </w:pPr>
      <w:r w:rsidRPr="008B350A">
        <w:rPr>
          <w:rFonts w:ascii="Arial" w:hAnsi="Arial" w:cs="Arial"/>
          <w:lang w:val="pt-BR" w:bidi="pt-BR"/>
        </w:rPr>
        <w:t xml:space="preserve">Microsoft Office </w:t>
      </w:r>
    </w:p>
    <w:p w14:paraId="7A2ECFE9" w14:textId="0540F281" w:rsidR="00D50EB7" w:rsidRPr="008B350A" w:rsidRDefault="00D50EB7" w:rsidP="008B350A">
      <w:pPr>
        <w:pStyle w:val="Commarcadores"/>
        <w:spacing w:line="360" w:lineRule="auto"/>
        <w:rPr>
          <w:rFonts w:ascii="Arial" w:hAnsi="Arial" w:cs="Arial"/>
        </w:rPr>
      </w:pPr>
      <w:r w:rsidRPr="008B350A">
        <w:rPr>
          <w:rFonts w:ascii="Arial" w:hAnsi="Arial" w:cs="Arial"/>
          <w:lang w:val="pt-BR" w:bidi="pt-BR"/>
        </w:rPr>
        <w:t>Power BI</w:t>
      </w:r>
    </w:p>
    <w:p w14:paraId="7D40D010" w14:textId="77777777" w:rsidR="00D50EB7" w:rsidRPr="008B350A" w:rsidRDefault="00D50EB7" w:rsidP="008B350A">
      <w:pPr>
        <w:pStyle w:val="Commarcadores"/>
        <w:spacing w:line="360" w:lineRule="auto"/>
        <w:rPr>
          <w:rFonts w:ascii="Arial" w:hAnsi="Arial" w:cs="Arial"/>
        </w:rPr>
      </w:pPr>
      <w:r w:rsidRPr="008B350A">
        <w:rPr>
          <w:rFonts w:ascii="Arial" w:hAnsi="Arial" w:cs="Arial"/>
          <w:lang w:val="pt-BR" w:bidi="pt-BR"/>
        </w:rPr>
        <w:t>Python</w:t>
      </w:r>
    </w:p>
    <w:p w14:paraId="3A7AEC6D" w14:textId="77777777" w:rsidR="00D50EB7" w:rsidRPr="008B350A" w:rsidRDefault="00D50EB7" w:rsidP="008B350A">
      <w:pPr>
        <w:pStyle w:val="Commarcadores"/>
        <w:spacing w:line="360" w:lineRule="auto"/>
        <w:rPr>
          <w:rFonts w:ascii="Arial" w:hAnsi="Arial" w:cs="Arial"/>
        </w:rPr>
      </w:pPr>
      <w:r w:rsidRPr="008B350A">
        <w:rPr>
          <w:rFonts w:ascii="Arial" w:hAnsi="Arial" w:cs="Arial"/>
          <w:lang w:val="pt-BR" w:bidi="pt-BR"/>
        </w:rPr>
        <w:t>Machine Learning</w:t>
      </w:r>
    </w:p>
    <w:p w14:paraId="18CCD9C2" w14:textId="77777777" w:rsidR="00D50EB7" w:rsidRPr="008B350A" w:rsidRDefault="00D50EB7" w:rsidP="008B350A">
      <w:pPr>
        <w:pStyle w:val="Commarcadores"/>
        <w:spacing w:line="360" w:lineRule="auto"/>
        <w:rPr>
          <w:rFonts w:ascii="Arial" w:hAnsi="Arial" w:cs="Arial"/>
        </w:rPr>
      </w:pPr>
      <w:r w:rsidRPr="008B350A">
        <w:rPr>
          <w:rFonts w:ascii="Arial" w:hAnsi="Arial" w:cs="Arial"/>
          <w:lang w:val="pt-BR" w:bidi="pt-BR"/>
        </w:rPr>
        <w:t xml:space="preserve">SQL </w:t>
      </w:r>
    </w:p>
    <w:p w14:paraId="0B903162" w14:textId="2839DE64" w:rsidR="00EC0AF5" w:rsidRPr="008B350A" w:rsidRDefault="00D50EB7" w:rsidP="008B350A">
      <w:pPr>
        <w:pStyle w:val="Commarcadores"/>
        <w:spacing w:line="360" w:lineRule="auto"/>
        <w:rPr>
          <w:rFonts w:ascii="Arial" w:hAnsi="Arial" w:cs="Arial"/>
        </w:rPr>
      </w:pPr>
      <w:r w:rsidRPr="008B350A">
        <w:rPr>
          <w:rFonts w:ascii="Arial" w:hAnsi="Arial" w:cs="Arial"/>
          <w:lang w:val="pt-BR" w:bidi="pt-BR"/>
        </w:rPr>
        <w:lastRenderedPageBreak/>
        <w:t xml:space="preserve">AWS </w:t>
      </w:r>
    </w:p>
    <w:sectPr w:rsidR="00EC0AF5" w:rsidRPr="008B350A" w:rsidSect="00617B26">
      <w:footerReference w:type="default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662F6" w14:textId="77777777" w:rsidR="00284228" w:rsidRDefault="00284228">
      <w:pPr>
        <w:spacing w:after="0"/>
      </w:pPr>
      <w:r>
        <w:separator/>
      </w:r>
    </w:p>
  </w:endnote>
  <w:endnote w:type="continuationSeparator" w:id="0">
    <w:p w14:paraId="397BEC9F" w14:textId="77777777" w:rsidR="00284228" w:rsidRDefault="002842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CBAC8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0B74" w14:textId="77777777" w:rsidR="00284228" w:rsidRDefault="00284228">
      <w:pPr>
        <w:spacing w:after="0"/>
      </w:pPr>
      <w:r>
        <w:separator/>
      </w:r>
    </w:p>
  </w:footnote>
  <w:footnote w:type="continuationSeparator" w:id="0">
    <w:p w14:paraId="3556FA13" w14:textId="77777777" w:rsidR="00284228" w:rsidRDefault="002842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FC9AD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3305525">
    <w:abstractNumId w:val="9"/>
  </w:num>
  <w:num w:numId="2" w16cid:durableId="350958540">
    <w:abstractNumId w:val="9"/>
    <w:lvlOverride w:ilvl="0">
      <w:startOverride w:val="1"/>
    </w:lvlOverride>
  </w:num>
  <w:num w:numId="3" w16cid:durableId="1815445282">
    <w:abstractNumId w:val="9"/>
    <w:lvlOverride w:ilvl="0">
      <w:startOverride w:val="1"/>
    </w:lvlOverride>
  </w:num>
  <w:num w:numId="4" w16cid:durableId="688336468">
    <w:abstractNumId w:val="9"/>
    <w:lvlOverride w:ilvl="0">
      <w:startOverride w:val="1"/>
    </w:lvlOverride>
  </w:num>
  <w:num w:numId="5" w16cid:durableId="49423336">
    <w:abstractNumId w:val="8"/>
  </w:num>
  <w:num w:numId="6" w16cid:durableId="177159067">
    <w:abstractNumId w:val="7"/>
  </w:num>
  <w:num w:numId="7" w16cid:durableId="713652582">
    <w:abstractNumId w:val="6"/>
  </w:num>
  <w:num w:numId="8" w16cid:durableId="814373249">
    <w:abstractNumId w:val="5"/>
  </w:num>
  <w:num w:numId="9" w16cid:durableId="1964146465">
    <w:abstractNumId w:val="4"/>
  </w:num>
  <w:num w:numId="10" w16cid:durableId="1188982063">
    <w:abstractNumId w:val="3"/>
  </w:num>
  <w:num w:numId="11" w16cid:durableId="2094155439">
    <w:abstractNumId w:val="2"/>
  </w:num>
  <w:num w:numId="12" w16cid:durableId="74401720">
    <w:abstractNumId w:val="1"/>
  </w:num>
  <w:num w:numId="13" w16cid:durableId="1157116512">
    <w:abstractNumId w:val="0"/>
  </w:num>
  <w:num w:numId="14" w16cid:durableId="269122186">
    <w:abstractNumId w:val="13"/>
  </w:num>
  <w:num w:numId="15" w16cid:durableId="2028631074">
    <w:abstractNumId w:val="16"/>
  </w:num>
  <w:num w:numId="16" w16cid:durableId="535896688">
    <w:abstractNumId w:val="12"/>
  </w:num>
  <w:num w:numId="17" w16cid:durableId="1776099114">
    <w:abstractNumId w:val="15"/>
  </w:num>
  <w:num w:numId="18" w16cid:durableId="499467011">
    <w:abstractNumId w:val="10"/>
  </w:num>
  <w:num w:numId="19" w16cid:durableId="1739858973">
    <w:abstractNumId w:val="19"/>
  </w:num>
  <w:num w:numId="20" w16cid:durableId="505050657">
    <w:abstractNumId w:val="17"/>
  </w:num>
  <w:num w:numId="21" w16cid:durableId="1761222373">
    <w:abstractNumId w:val="11"/>
  </w:num>
  <w:num w:numId="22" w16cid:durableId="375816122">
    <w:abstractNumId w:val="14"/>
  </w:num>
  <w:num w:numId="23" w16cid:durableId="370956951">
    <w:abstractNumId w:val="18"/>
  </w:num>
  <w:num w:numId="24" w16cid:durableId="3624810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F5"/>
    <w:rsid w:val="00011AB3"/>
    <w:rsid w:val="00026840"/>
    <w:rsid w:val="000A4F59"/>
    <w:rsid w:val="000D37CA"/>
    <w:rsid w:val="00134F63"/>
    <w:rsid w:val="00141A4C"/>
    <w:rsid w:val="00142479"/>
    <w:rsid w:val="00171B00"/>
    <w:rsid w:val="001B29CF"/>
    <w:rsid w:val="001F4ED6"/>
    <w:rsid w:val="0020471B"/>
    <w:rsid w:val="00213953"/>
    <w:rsid w:val="002263BF"/>
    <w:rsid w:val="0028220F"/>
    <w:rsid w:val="00283DA2"/>
    <w:rsid w:val="00284228"/>
    <w:rsid w:val="002A730B"/>
    <w:rsid w:val="002C508C"/>
    <w:rsid w:val="002C564E"/>
    <w:rsid w:val="00344892"/>
    <w:rsid w:val="00356C14"/>
    <w:rsid w:val="00374388"/>
    <w:rsid w:val="00411B5C"/>
    <w:rsid w:val="004C21EC"/>
    <w:rsid w:val="005228B2"/>
    <w:rsid w:val="005501DC"/>
    <w:rsid w:val="0058507C"/>
    <w:rsid w:val="0058518A"/>
    <w:rsid w:val="005C2EDC"/>
    <w:rsid w:val="00617B26"/>
    <w:rsid w:val="006270A9"/>
    <w:rsid w:val="00671D0C"/>
    <w:rsid w:val="00675956"/>
    <w:rsid w:val="00681034"/>
    <w:rsid w:val="006976F7"/>
    <w:rsid w:val="006C5A7E"/>
    <w:rsid w:val="006D636E"/>
    <w:rsid w:val="00745FDE"/>
    <w:rsid w:val="00753D2D"/>
    <w:rsid w:val="007675BD"/>
    <w:rsid w:val="007677E7"/>
    <w:rsid w:val="007C25F5"/>
    <w:rsid w:val="00816216"/>
    <w:rsid w:val="00817C45"/>
    <w:rsid w:val="00855B98"/>
    <w:rsid w:val="0087111B"/>
    <w:rsid w:val="0087734B"/>
    <w:rsid w:val="00892C0E"/>
    <w:rsid w:val="008B235C"/>
    <w:rsid w:val="008B350A"/>
    <w:rsid w:val="008C526C"/>
    <w:rsid w:val="009D5933"/>
    <w:rsid w:val="00A01CCD"/>
    <w:rsid w:val="00A238F4"/>
    <w:rsid w:val="00A372F7"/>
    <w:rsid w:val="00A56A52"/>
    <w:rsid w:val="00A80F9F"/>
    <w:rsid w:val="00B2514E"/>
    <w:rsid w:val="00B3050E"/>
    <w:rsid w:val="00B40488"/>
    <w:rsid w:val="00B933D9"/>
    <w:rsid w:val="00BC2D5A"/>
    <w:rsid w:val="00BC4A88"/>
    <w:rsid w:val="00BD768D"/>
    <w:rsid w:val="00C1654D"/>
    <w:rsid w:val="00C61F8E"/>
    <w:rsid w:val="00C76718"/>
    <w:rsid w:val="00D50EB7"/>
    <w:rsid w:val="00DA49F5"/>
    <w:rsid w:val="00DA7ED5"/>
    <w:rsid w:val="00DF5E18"/>
    <w:rsid w:val="00DF6407"/>
    <w:rsid w:val="00E34437"/>
    <w:rsid w:val="00E53DF5"/>
    <w:rsid w:val="00E77AED"/>
    <w:rsid w:val="00E83E4B"/>
    <w:rsid w:val="00EC0AF5"/>
    <w:rsid w:val="00F00CD3"/>
    <w:rsid w:val="00F25AB6"/>
    <w:rsid w:val="00F30BBF"/>
    <w:rsid w:val="00F74694"/>
    <w:rsid w:val="00FA414A"/>
    <w:rsid w:val="00FC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3E19CD"/>
  <w15:chartTrackingRefBased/>
  <w15:docId w15:val="{235028C0-1D06-4990-BE82-DE7E9019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EC0AF5"/>
    <w:rPr>
      <w:color w:val="605E5C"/>
      <w:shd w:val="clear" w:color="auto" w:fill="E1DFDD"/>
    </w:rPr>
  </w:style>
  <w:style w:type="character" w:customStyle="1" w:styleId="vanity-namedomain">
    <w:name w:val="vanity-name__domain"/>
    <w:basedOn w:val="Fontepargpadro"/>
    <w:rsid w:val="00EC0AF5"/>
  </w:style>
  <w:style w:type="character" w:customStyle="1" w:styleId="break-words">
    <w:name w:val="break-words"/>
    <w:basedOn w:val="Fontepargpadro"/>
    <w:rsid w:val="00EC0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lmaraakizaw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.docs.live.net/a7404fbb5f169083/&#193;rea%20de%20Trabalho/www.linkedin.com/in/silmara-akizawa-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ma\AppData\Roaming\Microsoft\Templates\Curr&#237;culo%20(c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78</TotalTime>
  <Pages>3</Pages>
  <Words>452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Silmara Akizawa</dc:creator>
  <cp:keywords/>
  <cp:lastModifiedBy>Silmara Akizawa</cp:lastModifiedBy>
  <cp:revision>8</cp:revision>
  <dcterms:created xsi:type="dcterms:W3CDTF">2022-11-23T17:17:00Z</dcterms:created>
  <dcterms:modified xsi:type="dcterms:W3CDTF">2022-11-23T18:42:00Z</dcterms:modified>
  <cp:version/>
</cp:coreProperties>
</file>